
<file path=[Content_Types].xml><?xml version="1.0" encoding="utf-8"?>
<Types xmlns="http://schemas.openxmlformats.org/package/2006/content-types">
  <Default Extension="sv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81D87" w:rsidRDefault="003075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929384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929384"/>
                              <a:chOff x="0" y="0"/>
                              <a:chExt cx="3657600" cy="192512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0" y="694884"/>
                                <a:ext cx="3657600" cy="123023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1D87" w:rsidRDefault="003075C7">
                                  <w:pPr>
                                    <w:pStyle w:val="ContactInfo"/>
                                  </w:pPr>
                                  <w:sdt>
                                    <w:sdtPr>
                                      <w:alias w:val="Name"/>
                                      <w:tag w:val=""/>
                                      <w:id w:val="805127967"/>
                                      <w:placeholder>
                                        <w:docPart w:val="44F08C99381A401DB9C23389EF4307B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rPr>
                                          <w:lang w:val="en-GB"/>
                                        </w:rPr>
                                        <w:t>David Dunnings</w:t>
                                      </w:r>
                                    </w:sdtContent>
                                  </w:sdt>
                                  <w:r>
                                    <w:br/>
                                  </w:r>
                                  <w:sdt>
                                    <w:sdtPr>
                                      <w:alias w:val="Course Title"/>
                                      <w:tag w:val=""/>
                                      <w:id w:val="-851186849"/>
                                      <w:placeholder>
                                        <w:docPart w:val="7DC58595ED2E48DD9EBF6ABF3E25B4E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13015063</w:t>
                                      </w:r>
                                    </w:sdtContent>
                                  </w:sdt>
                                  <w:r>
                                    <w:br/>
                                  </w:r>
                                  <w:sdt>
                                    <w:sdtPr>
                                      <w:alias w:val="Teacher's Name"/>
                                      <w:tag w:val=""/>
                                      <w:id w:val="-123160968"/>
                                      <w:placeholder>
                                        <w:docPart w:val="17EC5DCC77BC45D1804DD9FD0F0F5108"/>
                                      </w:placeholder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4276">
                                        <w:t>Simon Scarle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1D87" w:rsidRDefault="003075C7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36.8pt;margin-top:0;width:4in;height:151.9pt;z-index:251666432;mso-position-horizontal:right;mso-position-horizontal-relative:page;mso-position-vertical:bottom;mso-position-vertical-relative:page;mso-height-relative:margin" coordsize="36576,19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position:absolute;top:6948;width:36576;height:1230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681D87" w:rsidRDefault="003075C7"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805127967"/>
                                <w:placeholder>
                                  <w:docPart w:val="44F08C99381A401DB9C23389EF4307B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rPr>
                                    <w:lang w:val="en-GB"/>
                                  </w:rPr>
                                  <w:t>David Dunnings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Course Title"/>
                                <w:tag w:val=""/>
                                <w:id w:val="-851186849"/>
                                <w:placeholder>
                                  <w:docPart w:val="7DC58595ED2E48DD9EBF6ABF3E25B4E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4276">
                                  <w:t>13015063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Teacher's Name"/>
                                <w:tag w:val=""/>
                                <w:id w:val="-123160968"/>
                                <w:placeholder>
                                  <w:docPart w:val="17EC5DCC77BC45D1804DD9FD0F0F5108"/>
                                </w:placeholder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4276">
                                  <w:t>Simon Scarle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681D87" w:rsidRDefault="003075C7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4314825</wp:posOffset>
                    </wp:positionV>
                    <wp:extent cx="3657600" cy="530352"/>
                    <wp:effectExtent l="0" t="0" r="0" b="127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303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1D87" w:rsidRDefault="00744276">
                                    <w:pPr>
                                      <w:pStyle w:val="Title"/>
                                    </w:pPr>
                                    <w:r>
                                      <w:t>Simulated Worlds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" o:spid="_x0000_s1029" type="#_x0000_t202" style="position:absolute;margin-left:236.8pt;margin-top:339.75pt;width:4in;height:41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" filled="f" stroked="f" strokeweight=".5pt">
                    <v:textbox style="mso-fit-shape-to-text:t" inset="0,0,36pt,0">
                      <w:txbxContent>
                        <w:sdt>
                          <w:sdt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81D87" w:rsidRDefault="00744276">
                              <w:pPr>
                                <w:pStyle w:val="Title"/>
                              </w:pPr>
                              <w:r>
                                <w:t>Simulated Worlds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1D87" w:rsidRDefault="00744276">
          <w:pPr>
            <w:rPr>
              <w:b/>
              <w:bCs/>
              <w:caps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7456" behindDoc="1" locked="0" layoutInCell="1" allowOverlap="1" wp14:anchorId="332F6F8A" wp14:editId="3DD6BD00">
                <wp:simplePos x="0" y="0"/>
                <wp:positionH relativeFrom="page">
                  <wp:posOffset>19050</wp:posOffset>
                </wp:positionH>
                <wp:positionV relativeFrom="page">
                  <wp:posOffset>1457325</wp:posOffset>
                </wp:positionV>
                <wp:extent cx="5129530" cy="5129530"/>
                <wp:effectExtent l="19050" t="0" r="13970" b="212852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530" cy="51295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81D87" w:rsidRDefault="003075C7">
          <w:r>
            <w:rPr>
              <w:b/>
              <w:bCs/>
              <w:caps/>
            </w:rPr>
            <w:br w:type="page"/>
          </w:r>
        </w:p>
      </w:sdtContent>
    </w:sdt>
    <w:p w:rsidR="00681D87" w:rsidRDefault="00744276">
      <w:pPr>
        <w:pStyle w:val="Heading1"/>
      </w:pPr>
      <w:r>
        <w:lastRenderedPageBreak/>
        <w:t>In this assignment I will be:</w:t>
      </w:r>
    </w:p>
    <w:p w:rsidR="00681D87" w:rsidRDefault="00744276">
      <w:r>
        <w:t>Developing a simulation of predators and prey using a code base provided by Simon Scarle.</w:t>
      </w:r>
    </w:p>
    <w:p w:rsidR="00681D87" w:rsidRDefault="00744276" w:rsidP="00744276">
      <w:pPr>
        <w:pStyle w:val="Heading1"/>
      </w:pPr>
      <w:r>
        <w:t>Research</w:t>
      </w:r>
    </w:p>
    <w:p w:rsidR="00744276" w:rsidRPr="00744276" w:rsidRDefault="0066260D" w:rsidP="00744276">
      <w:r>
        <w:t>I decided to split my research into two sub-sections. Primarily I looked into how animals react to their predators and how these predators hunt. I then researched previous BOID simulations that may have been relevant to my work.</w:t>
      </w:r>
    </w:p>
    <w:p w:rsidR="00681D87" w:rsidRDefault="005158C5">
      <w:pPr>
        <w:pStyle w:val="Heading2"/>
      </w:pPr>
      <w:r>
        <w:t>Hunting</w:t>
      </w:r>
    </w:p>
    <w:p w:rsidR="00681D87" w:rsidRDefault="005158C5">
      <w:r>
        <w:t>During my research a predominant feature that defines the effectiveness of predators is their vision. Their eyes are generally located in forward position and allow them to see large distances whilst having a narrow field of vision. This means that the predators can keep track of a prey from far away and that they have little or no care for things in their peripheral vision, such as other predators. From this, I have deducted that the predators in my simulation will have a variable vision distance which a prey needs to be located within for the predator to begin hunting them.</w:t>
      </w:r>
      <w:bookmarkStart w:id="0" w:name="_GoBack"/>
      <w:bookmarkEnd w:id="0"/>
    </w:p>
    <w:sectPr w:rsidR="00681D87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5C7" w:rsidRDefault="003075C7">
      <w:pPr>
        <w:spacing w:line="240" w:lineRule="auto"/>
      </w:pPr>
      <w:r>
        <w:separator/>
      </w:r>
    </w:p>
  </w:endnote>
  <w:endnote w:type="continuationSeparator" w:id="0">
    <w:p w:rsidR="003075C7" w:rsidRDefault="00307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D87" w:rsidRDefault="003075C7">
    <w:pPr>
      <w:pStyle w:val="Footer"/>
    </w:pPr>
    <w:r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81D87" w:rsidRDefault="003075C7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  \* MERGEFORMAT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5158C5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681D87" w:rsidRDefault="003075C7">
                    <w:pPr>
                      <w:pStyle w:val="BodyText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  \* MERGEFORMAT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5158C5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5C7" w:rsidRDefault="003075C7">
      <w:pPr>
        <w:spacing w:line="240" w:lineRule="auto"/>
      </w:pPr>
      <w:r>
        <w:separator/>
      </w:r>
    </w:p>
  </w:footnote>
  <w:footnote w:type="continuationSeparator" w:id="0">
    <w:p w:rsidR="003075C7" w:rsidRDefault="003075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85A23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76"/>
    <w:rsid w:val="003075C7"/>
    <w:rsid w:val="005158C5"/>
    <w:rsid w:val="0066260D"/>
    <w:rsid w:val="00681D87"/>
    <w:rsid w:val="00744276"/>
    <w:rsid w:val="0088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A7970-A528-4823-A5D7-4A158A8F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F08C99381A401DB9C23389EF43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E6FF2-5125-4F5F-B2DE-F8ACEB442E42}"/>
      </w:docPartPr>
      <w:docPartBody>
        <w:p w:rsidR="00000000" w:rsidRDefault="009A15B2">
          <w:pPr>
            <w:pStyle w:val="44F08C99381A401DB9C23389EF4307B9"/>
          </w:pPr>
          <w:r>
            <w:t>[Your Name]</w:t>
          </w:r>
        </w:p>
      </w:docPartBody>
    </w:docPart>
    <w:docPart>
      <w:docPartPr>
        <w:name w:val="7DC58595ED2E48DD9EBF6ABF3E25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A918A-3B6D-4D7C-A70D-C77523BECFBD}"/>
      </w:docPartPr>
      <w:docPartBody>
        <w:p w:rsidR="00000000" w:rsidRDefault="009A15B2">
          <w:pPr>
            <w:pStyle w:val="7DC58595ED2E48DD9EBF6ABF3E25B4E7"/>
          </w:pPr>
          <w:r>
            <w:t>[Course Title]</w:t>
          </w:r>
        </w:p>
      </w:docPartBody>
    </w:docPart>
    <w:docPart>
      <w:docPartPr>
        <w:name w:val="17EC5DCC77BC45D1804DD9FD0F0F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9F99-F5D6-49B5-8EBF-C8E4C332009A}"/>
      </w:docPartPr>
      <w:docPartBody>
        <w:p w:rsidR="00000000" w:rsidRDefault="009A15B2">
          <w:pPr>
            <w:pStyle w:val="17EC5DCC77BC45D1804DD9FD0F0F5108"/>
          </w:pPr>
          <w:r>
            <w:t>[Teacher’s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B2"/>
    <w:rsid w:val="009A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08C99381A401DB9C23389EF4307B9">
    <w:name w:val="44F08C99381A401DB9C23389EF4307B9"/>
  </w:style>
  <w:style w:type="paragraph" w:customStyle="1" w:styleId="7DC58595ED2E48DD9EBF6ABF3E25B4E7">
    <w:name w:val="7DC58595ED2E48DD9EBF6ABF3E25B4E7"/>
  </w:style>
  <w:style w:type="paragraph" w:customStyle="1" w:styleId="17EC5DCC77BC45D1804DD9FD0F0F5108">
    <w:name w:val="17EC5DCC77BC45D1804DD9FD0F0F5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7FC17-05D4-477A-8903-B1F456175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248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Simon Scarle</Manager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Simulated Worlds 2</dc:title>
  <dc:creator>David Dunnings</dc:creator>
  <cp:keywords>13015063</cp:keywords>
  <cp:lastModifiedBy>David Dunnings</cp:lastModifiedBy>
  <cp:revision>2</cp:revision>
  <cp:lastPrinted>2012-09-04T22:21:00Z</cp:lastPrinted>
  <dcterms:created xsi:type="dcterms:W3CDTF">2015-03-19T11:59:00Z</dcterms:created>
  <dcterms:modified xsi:type="dcterms:W3CDTF">2015-03-19T16:07:00Z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